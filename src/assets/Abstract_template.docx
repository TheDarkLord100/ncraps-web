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97EC" w14:textId="77777777" w:rsidR="0060793F" w:rsidRPr="005362E0" w:rsidRDefault="0060793F" w:rsidP="005362E0">
      <w:pPr>
        <w:pStyle w:val="NaCoMMTitle"/>
      </w:pPr>
      <w:r w:rsidRPr="005362E0">
        <w:t>Title should be in Times New Roman font, size 14 pt,</w:t>
      </w:r>
    </w:p>
    <w:p w14:paraId="73770E86" w14:textId="77777777" w:rsidR="0060793F" w:rsidRPr="005362E0" w:rsidRDefault="0060793F" w:rsidP="005362E0">
      <w:pPr>
        <w:pStyle w:val="NaCoMMTitle"/>
      </w:pPr>
      <w:r w:rsidRPr="005362E0">
        <w:t>and bold; it should be centred across the page</w:t>
      </w:r>
    </w:p>
    <w:p w14:paraId="39752A0F" w14:textId="77777777" w:rsidR="0060793F" w:rsidRDefault="0060793F" w:rsidP="00480212">
      <w:pPr>
        <w:pStyle w:val="NoSpacing"/>
      </w:pPr>
    </w:p>
    <w:p w14:paraId="5EDB5332" w14:textId="77777777" w:rsidR="007A1AA5" w:rsidRDefault="0060793F" w:rsidP="00480212">
      <w:pPr>
        <w:pStyle w:val="NaCoMMAuthorName"/>
      </w:pPr>
      <w:r w:rsidRPr="007A1AA5">
        <w:t>First Author, Second Author, Last Author (in 10pt Times New Roman)</w:t>
      </w:r>
    </w:p>
    <w:p w14:paraId="1F138586" w14:textId="77777777" w:rsidR="007A1AA5" w:rsidRDefault="007A1AA5" w:rsidP="00480212">
      <w:pPr>
        <w:pStyle w:val="NoSpacing"/>
      </w:pPr>
    </w:p>
    <w:p w14:paraId="4AF62FC9" w14:textId="77777777" w:rsidR="007A1AA5" w:rsidRDefault="0060793F" w:rsidP="00EF0B09">
      <w:pPr>
        <w:pStyle w:val="NaCoMMAbstractTitle"/>
      </w:pPr>
      <w:r w:rsidRPr="007A1AA5">
        <w:t>Abstract</w:t>
      </w:r>
    </w:p>
    <w:p w14:paraId="6193FE25" w14:textId="77777777" w:rsidR="003103D8" w:rsidRDefault="003103D8" w:rsidP="00480212">
      <w:pPr>
        <w:pStyle w:val="NaCoMMAbsText"/>
      </w:pPr>
    </w:p>
    <w:p w14:paraId="0589C044" w14:textId="77777777" w:rsidR="007F4780" w:rsidRDefault="0060793F" w:rsidP="00480212">
      <w:pPr>
        <w:pStyle w:val="NaCoMMAbsText"/>
      </w:pPr>
      <w:r w:rsidRPr="005A7877">
        <w:t>This document contains the format</w:t>
      </w:r>
      <w:r w:rsidR="005A7877" w:rsidRPr="005A7877">
        <w:t xml:space="preserve">ting information for the papers </w:t>
      </w:r>
      <w:r w:rsidRPr="005A7877">
        <w:t>presented at</w:t>
      </w:r>
      <w:r w:rsidR="007A1AA5" w:rsidRPr="005A7877">
        <w:t xml:space="preserve"> </w:t>
      </w:r>
      <w:r w:rsidRPr="005A7877">
        <w:t>the “</w:t>
      </w:r>
      <w:r w:rsidR="00082B7D">
        <w:t>2</w:t>
      </w:r>
      <w:r w:rsidR="00082B7D" w:rsidRPr="00082B7D">
        <w:rPr>
          <w:vertAlign w:val="superscript"/>
        </w:rPr>
        <w:t>nd</w:t>
      </w:r>
      <w:r w:rsidR="00082B7D">
        <w:t xml:space="preserve"> International and </w:t>
      </w:r>
      <w:r w:rsidRPr="005A7877">
        <w:t>1</w:t>
      </w:r>
      <w:r w:rsidR="00082B7D">
        <w:t>7</w:t>
      </w:r>
      <w:r w:rsidRPr="005A7877">
        <w:t>th National Conference on Mac</w:t>
      </w:r>
      <w:r w:rsidR="00082B7D">
        <w:t>hines and Mechanisms (iNaCoMM2015)</w:t>
      </w:r>
      <w:r w:rsidRPr="005A7877">
        <w:t>.</w:t>
      </w:r>
      <w:r w:rsidR="00082B7D">
        <w:t>”</w:t>
      </w:r>
      <w:r w:rsidR="007A1AA5" w:rsidRPr="005A7877">
        <w:t xml:space="preserve"> </w:t>
      </w:r>
      <w:r w:rsidRPr="005A7877">
        <w:t>The conference would be held at the</w:t>
      </w:r>
      <w:r w:rsidR="00082B7D">
        <w:t xml:space="preserve"> </w:t>
      </w:r>
      <w:r w:rsidRPr="005A7877">
        <w:t>Indian Institute of Technology</w:t>
      </w:r>
      <w:r w:rsidR="007A1AA5" w:rsidRPr="005A7877">
        <w:t xml:space="preserve"> </w:t>
      </w:r>
      <w:r w:rsidR="00082B7D">
        <w:t>Kanpur</w:t>
      </w:r>
      <w:r w:rsidRPr="005A7877">
        <w:t xml:space="preserve"> during </w:t>
      </w:r>
      <w:r w:rsidR="00082B7D">
        <w:t>December  16</w:t>
      </w:r>
      <w:r w:rsidRPr="005A7877">
        <w:t xml:space="preserve">-December </w:t>
      </w:r>
      <w:r w:rsidR="00082B7D">
        <w:t>19, 2015</w:t>
      </w:r>
      <w:r w:rsidRPr="005A7877">
        <w:t>. The title of the abstract should</w:t>
      </w:r>
      <w:r w:rsidR="007A1AA5" w:rsidRPr="005A7877">
        <w:t xml:space="preserve"> </w:t>
      </w:r>
      <w:r w:rsidRPr="005A7877">
        <w:t xml:space="preserve">be in bold Times New Roman font with size equal to 9 pt. </w:t>
      </w:r>
      <w:r w:rsidR="00FD541F">
        <w:t>T</w:t>
      </w:r>
      <w:r w:rsidRPr="005A7877">
        <w:t>ext of the abstract</w:t>
      </w:r>
      <w:r w:rsidR="007A1AA5" w:rsidRPr="005A7877">
        <w:t xml:space="preserve"> </w:t>
      </w:r>
      <w:r w:rsidRPr="005A7877">
        <w:t>should be in Time New Roman with size equal to 9 pt. It is recommended that</w:t>
      </w:r>
      <w:r w:rsidR="007A1AA5" w:rsidRPr="005A7877">
        <w:t xml:space="preserve"> </w:t>
      </w:r>
      <w:r w:rsidRPr="005A7877">
        <w:t>the abstract be in a single paragraph not exceeding 250 words. If, for a valid</w:t>
      </w:r>
      <w:r w:rsidR="007A1AA5" w:rsidRPr="005A7877">
        <w:t xml:space="preserve"> reason, it should be in two </w:t>
      </w:r>
      <w:r w:rsidRPr="005A7877">
        <w:t>paragraphs, please indent the first line of the second</w:t>
      </w:r>
      <w:r w:rsidR="007A1AA5" w:rsidRPr="005A7877">
        <w:t xml:space="preserve"> </w:t>
      </w:r>
      <w:r w:rsidRPr="005A7877">
        <w:t>paragraph by 0.635 cm (0.25in) from the left margin. The abstract should contain</w:t>
      </w:r>
      <w:r w:rsidR="007A1AA5" w:rsidRPr="005A7877">
        <w:t xml:space="preserve"> </w:t>
      </w:r>
      <w:r w:rsidRPr="005A7877">
        <w:t>the summary of the findings reported. It should also highlight the methods used in</w:t>
      </w:r>
      <w:r w:rsidR="007A1AA5" w:rsidRPr="005A7877">
        <w:t xml:space="preserve"> </w:t>
      </w:r>
      <w:r w:rsidRPr="005A7877">
        <w:t>the paper. Background information should be minimised or completely avoided in</w:t>
      </w:r>
      <w:r w:rsidR="007A1AA5" w:rsidRPr="005A7877">
        <w:t xml:space="preserve"> </w:t>
      </w:r>
      <w:r w:rsidRPr="005A7877">
        <w:t>the abstract.</w:t>
      </w:r>
    </w:p>
    <w:p w14:paraId="10A1969F" w14:textId="77777777" w:rsidR="007F4780" w:rsidRDefault="0060793F" w:rsidP="00480212">
      <w:pPr>
        <w:pStyle w:val="NaCoMMKeywords"/>
      </w:pPr>
      <w:r w:rsidRPr="007F4780">
        <w:rPr>
          <w:b/>
        </w:rPr>
        <w:t>Keywords:</w:t>
      </w:r>
      <w:r w:rsidRPr="005272E2">
        <w:t xml:space="preserve"> Margins, Tables, Figures, an</w:t>
      </w:r>
      <w:r w:rsidR="005272E2" w:rsidRPr="005272E2">
        <w:t xml:space="preserve">d Equations (to be formatted in </w:t>
      </w:r>
      <w:r w:rsidRPr="005272E2">
        <w:t>9pt Times</w:t>
      </w:r>
      <w:r w:rsidR="007F4780">
        <w:t xml:space="preserve"> </w:t>
      </w:r>
      <w:r w:rsidRPr="005272E2">
        <w:t>New Roman)</w:t>
      </w:r>
    </w:p>
    <w:sectPr w:rsidR="007F4780" w:rsidSect="00BD4EB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05" w:right="2534" w:bottom="2353" w:left="2534" w:header="2353" w:footer="141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2ACB3" w14:textId="77777777" w:rsidR="00065363" w:rsidRDefault="00065363" w:rsidP="0060793F">
      <w:pPr>
        <w:spacing w:after="0" w:line="240" w:lineRule="auto"/>
      </w:pPr>
      <w:r>
        <w:separator/>
      </w:r>
    </w:p>
    <w:p w14:paraId="75581B60" w14:textId="77777777" w:rsidR="00065363" w:rsidRDefault="00065363"/>
  </w:endnote>
  <w:endnote w:type="continuationSeparator" w:id="0">
    <w:p w14:paraId="58581502" w14:textId="77777777" w:rsidR="00065363" w:rsidRDefault="00065363" w:rsidP="0060793F">
      <w:pPr>
        <w:spacing w:after="0" w:line="240" w:lineRule="auto"/>
      </w:pPr>
      <w:r>
        <w:continuationSeparator/>
      </w:r>
    </w:p>
    <w:p w14:paraId="462AD32E" w14:textId="77777777" w:rsidR="00065363" w:rsidRDefault="000653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F27B4" w14:textId="77777777" w:rsidR="0098628B" w:rsidRPr="00BD4EB3" w:rsidRDefault="00B34C7C" w:rsidP="0098628B">
    <w:pPr>
      <w:pStyle w:val="Footer"/>
      <w:jc w:val="center"/>
      <w:rPr>
        <w:rFonts w:ascii="Times New Roman" w:hAnsi="Times New Roman"/>
        <w:sz w:val="16"/>
        <w:szCs w:val="16"/>
      </w:rPr>
    </w:pPr>
    <w:r>
      <w:fldChar w:fldCharType="begin"/>
    </w:r>
    <w:r>
      <w:instrText xml:space="preserve"> PAGE   \* MERGEFORMAT </w:instrText>
    </w:r>
    <w:r>
      <w:fldChar w:fldCharType="separate"/>
    </w:r>
    <w:r w:rsidR="007E75C8">
      <w:rPr>
        <w:rFonts w:ascii="Times New Roman" w:hAnsi="Times New Roman"/>
        <w:noProof/>
        <w:sz w:val="16"/>
        <w:szCs w:val="16"/>
      </w:rPr>
      <w:t>2</w:t>
    </w:r>
    <w:r>
      <w:fldChar w:fldCharType="end"/>
    </w:r>
  </w:p>
  <w:p w14:paraId="0702E55B" w14:textId="77777777" w:rsidR="00433A79" w:rsidRDefault="00433A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84B5C" w14:textId="77777777" w:rsidR="00426AED" w:rsidRDefault="00426AED" w:rsidP="00EF0B09">
    <w:pPr>
      <w:pStyle w:val="NaCoMMAuthorAffiliation"/>
    </w:pPr>
    <w:r>
      <w:t>________________</w:t>
    </w:r>
  </w:p>
  <w:p w14:paraId="704FE0AF" w14:textId="77777777" w:rsidR="00426AED" w:rsidRPr="00480212" w:rsidRDefault="00426AED" w:rsidP="00EF0B09">
    <w:pPr>
      <w:pStyle w:val="NaCoMMAuthorAffiliation"/>
    </w:pPr>
    <w:r w:rsidRPr="00480212">
      <w:t>First Author (use Times New Roman 8pt font for this block)</w:t>
    </w:r>
  </w:p>
  <w:p w14:paraId="436B98BA" w14:textId="77777777" w:rsidR="00426AED" w:rsidRPr="00480212" w:rsidRDefault="00426AED" w:rsidP="00EF0B09">
    <w:pPr>
      <w:pStyle w:val="NaCoMMAuthorAffiliation"/>
    </w:pPr>
    <w:r w:rsidRPr="00480212">
      <w:t>Department/Division, Institute/Organisation, Brief Address, E-mail:name@email.address.</w:t>
    </w:r>
  </w:p>
  <w:p w14:paraId="11CEFADA" w14:textId="77777777" w:rsidR="00426AED" w:rsidRPr="00480212" w:rsidRDefault="00426AED" w:rsidP="00EF0B09">
    <w:pPr>
      <w:pStyle w:val="NaCoMMAuthorAffiliation"/>
    </w:pPr>
  </w:p>
  <w:p w14:paraId="4C7A4A85" w14:textId="77777777" w:rsidR="00426AED" w:rsidRPr="00480212" w:rsidRDefault="00426AED" w:rsidP="00EF0B09">
    <w:pPr>
      <w:pStyle w:val="NaCoMMAuthorAffiliation"/>
    </w:pPr>
    <w:r w:rsidRPr="00480212">
      <w:t>Second Author (Corresponding author)</w:t>
    </w:r>
  </w:p>
  <w:p w14:paraId="0A89BB8B" w14:textId="77777777" w:rsidR="00426AED" w:rsidRPr="00480212" w:rsidRDefault="00426AED" w:rsidP="00EF0B09">
    <w:pPr>
      <w:pStyle w:val="NaCoMMAuthorAffiliation"/>
    </w:pPr>
    <w:r w:rsidRPr="00480212">
      <w:t>Department/Division, Institute/Organisation, Brief Address, E-mail:name@email.address.</w:t>
    </w:r>
  </w:p>
  <w:p w14:paraId="60EC7433" w14:textId="77777777" w:rsidR="00426AED" w:rsidRPr="00480212" w:rsidRDefault="00426AED" w:rsidP="00EF0B09">
    <w:pPr>
      <w:pStyle w:val="NaCoMMAuthorAffiliation"/>
    </w:pPr>
  </w:p>
  <w:p w14:paraId="6A32A4E9" w14:textId="77777777" w:rsidR="00426AED" w:rsidRPr="00480212" w:rsidRDefault="00426AED" w:rsidP="00EF0B09">
    <w:pPr>
      <w:pStyle w:val="NaCoMMAuthorAffiliation"/>
    </w:pPr>
    <w:r w:rsidRPr="00480212">
      <w:t>Last Author</w:t>
    </w:r>
  </w:p>
  <w:p w14:paraId="33ED7D6D" w14:textId="77777777" w:rsidR="00426AED" w:rsidRDefault="00426AED" w:rsidP="00EF0B09">
    <w:pPr>
      <w:pStyle w:val="NaCoMMAuthorAffiliation"/>
    </w:pPr>
    <w:r w:rsidRPr="00480212">
      <w:t>Department/Division, Institute/Organisation, Brief Address, E-mail:name@email.address.</w:t>
    </w:r>
  </w:p>
  <w:p w14:paraId="38F17EF6" w14:textId="77777777" w:rsidR="00426AED" w:rsidRPr="00BD4EB3" w:rsidRDefault="00400D8F">
    <w:pPr>
      <w:pStyle w:val="Footer"/>
      <w:jc w:val="center"/>
      <w:rPr>
        <w:rFonts w:ascii="Times New Roman" w:hAnsi="Times New Roman"/>
        <w:sz w:val="16"/>
        <w:szCs w:val="16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400D8F"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1DEBD" w14:textId="77777777" w:rsidR="00065363" w:rsidRDefault="00065363" w:rsidP="0060793F">
      <w:pPr>
        <w:spacing w:after="0" w:line="240" w:lineRule="auto"/>
      </w:pPr>
      <w:r>
        <w:separator/>
      </w:r>
    </w:p>
    <w:p w14:paraId="688AD4BF" w14:textId="77777777" w:rsidR="00065363" w:rsidRDefault="00065363"/>
  </w:footnote>
  <w:footnote w:type="continuationSeparator" w:id="0">
    <w:p w14:paraId="61FCBC18" w14:textId="77777777" w:rsidR="00065363" w:rsidRDefault="00065363" w:rsidP="0060793F">
      <w:pPr>
        <w:spacing w:after="0" w:line="240" w:lineRule="auto"/>
      </w:pPr>
      <w:r>
        <w:continuationSeparator/>
      </w:r>
    </w:p>
    <w:p w14:paraId="37C8BE2F" w14:textId="77777777" w:rsidR="00065363" w:rsidRDefault="000653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41FE" w14:textId="77777777" w:rsidR="00433A79" w:rsidRPr="00BD4EB3" w:rsidRDefault="00426AED" w:rsidP="00BD4EB3">
    <w:pPr>
      <w:pStyle w:val="Header"/>
      <w:tabs>
        <w:tab w:val="clear" w:pos="4513"/>
        <w:tab w:val="clear" w:pos="9026"/>
        <w:tab w:val="right" w:pos="6838"/>
      </w:tabs>
      <w:rPr>
        <w:sz w:val="16"/>
        <w:szCs w:val="16"/>
      </w:rPr>
    </w:pPr>
    <w:r w:rsidRPr="00BD4EB3">
      <w:rPr>
        <w:rFonts w:ascii="Times New Roman" w:hAnsi="Times New Roman"/>
        <w:sz w:val="16"/>
        <w:szCs w:val="16"/>
      </w:rPr>
      <w:t>15</w:t>
    </w:r>
    <w:r w:rsidR="0024432B" w:rsidRPr="00BD4EB3">
      <w:rPr>
        <w:rFonts w:ascii="Times New Roman" w:hAnsi="Times New Roman"/>
        <w:sz w:val="16"/>
        <w:szCs w:val="16"/>
        <w:vertAlign w:val="superscript"/>
      </w:rPr>
      <w:t>th</w:t>
    </w:r>
    <w:r w:rsidR="0024432B" w:rsidRPr="00BD4EB3">
      <w:rPr>
        <w:rFonts w:ascii="Times New Roman" w:hAnsi="Times New Roman"/>
        <w:sz w:val="16"/>
        <w:szCs w:val="16"/>
      </w:rPr>
      <w:t xml:space="preserve"> </w:t>
    </w:r>
    <w:r w:rsidRPr="00BD4EB3">
      <w:rPr>
        <w:rFonts w:ascii="Times New Roman" w:hAnsi="Times New Roman"/>
        <w:sz w:val="16"/>
        <w:szCs w:val="16"/>
      </w:rPr>
      <w:t xml:space="preserve">National Conference on Machines and Mechanisms </w:t>
    </w:r>
    <w:r w:rsidRPr="00BD4EB3">
      <w:rPr>
        <w:rFonts w:ascii="Times New Roman" w:hAnsi="Times New Roman"/>
        <w:sz w:val="16"/>
        <w:szCs w:val="16"/>
      </w:rPr>
      <w:tab/>
      <w:t>NaCoMM2011-123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3647F" w14:textId="5C98792F" w:rsidR="00426AED" w:rsidRPr="00886A58" w:rsidRDefault="00FF5871" w:rsidP="00BD4EB3">
    <w:pPr>
      <w:pStyle w:val="Header"/>
      <w:tabs>
        <w:tab w:val="clear" w:pos="4513"/>
        <w:tab w:val="clear" w:pos="9026"/>
        <w:tab w:val="right" w:pos="6838"/>
      </w:tabs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6</w:t>
    </w:r>
    <w:r w:rsidRPr="00FF5871">
      <w:rPr>
        <w:rFonts w:ascii="Times New Roman" w:hAnsi="Times New Roman"/>
        <w:sz w:val="16"/>
        <w:szCs w:val="16"/>
        <w:vertAlign w:val="superscript"/>
      </w:rPr>
      <w:t>th</w:t>
    </w:r>
    <w:r>
      <w:rPr>
        <w:rFonts w:ascii="Times New Roman" w:hAnsi="Times New Roman"/>
        <w:sz w:val="16"/>
        <w:szCs w:val="16"/>
      </w:rPr>
      <w:t xml:space="preserve"> </w:t>
    </w:r>
    <w:r w:rsidR="00426AED" w:rsidRPr="00BD4EB3">
      <w:rPr>
        <w:rFonts w:ascii="Times New Roman" w:hAnsi="Times New Roman"/>
        <w:sz w:val="16"/>
        <w:szCs w:val="16"/>
      </w:rPr>
      <w:t xml:space="preserve">National Conference on </w:t>
    </w:r>
    <w:r>
      <w:rPr>
        <w:rFonts w:ascii="Times New Roman" w:hAnsi="Times New Roman"/>
        <w:sz w:val="16"/>
        <w:szCs w:val="16"/>
      </w:rPr>
      <w:t>Recent Advancement in Physical Sciences</w:t>
    </w:r>
    <w:r>
      <w:rPr>
        <w:rFonts w:ascii="Times New Roman" w:hAnsi="Times New Roman"/>
        <w:sz w:val="18"/>
        <w:szCs w:val="18"/>
      </w:rPr>
      <w:t xml:space="preserve"> (NCRAPS-2025)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4C0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22F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1A7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C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78D5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0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24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6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0AC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71C8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22090"/>
    <w:multiLevelType w:val="hybridMultilevel"/>
    <w:tmpl w:val="B3E4A786"/>
    <w:lvl w:ilvl="0" w:tplc="19C275A8">
      <w:start w:val="1"/>
      <w:numFmt w:val="decimal"/>
      <w:pStyle w:val="AppList"/>
      <w:lvlText w:val="A.%1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B4661F"/>
    <w:multiLevelType w:val="multilevel"/>
    <w:tmpl w:val="8084B4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37F73AC"/>
    <w:multiLevelType w:val="hybridMultilevel"/>
    <w:tmpl w:val="4E32370A"/>
    <w:lvl w:ilvl="0" w:tplc="D8C6C16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01B46"/>
    <w:multiLevelType w:val="multilevel"/>
    <w:tmpl w:val="2AC8BBE0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3535F2"/>
    <w:multiLevelType w:val="hybridMultilevel"/>
    <w:tmpl w:val="7846BAAA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55E59"/>
    <w:multiLevelType w:val="hybridMultilevel"/>
    <w:tmpl w:val="AFBA16E2"/>
    <w:lvl w:ilvl="0" w:tplc="6272219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45862"/>
    <w:multiLevelType w:val="hybridMultilevel"/>
    <w:tmpl w:val="F998EE4E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91EC2"/>
    <w:multiLevelType w:val="hybridMultilevel"/>
    <w:tmpl w:val="C0B0C856"/>
    <w:lvl w:ilvl="0" w:tplc="508A24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D293A"/>
    <w:multiLevelType w:val="hybridMultilevel"/>
    <w:tmpl w:val="4434F0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65D9F"/>
    <w:multiLevelType w:val="hybridMultilevel"/>
    <w:tmpl w:val="BB7C3D46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25B49"/>
    <w:multiLevelType w:val="multilevel"/>
    <w:tmpl w:val="3AA2E8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1640E7"/>
    <w:multiLevelType w:val="hybridMultilevel"/>
    <w:tmpl w:val="41BAD7CA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54A2A"/>
    <w:multiLevelType w:val="hybridMultilevel"/>
    <w:tmpl w:val="C0F65678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A2C95"/>
    <w:multiLevelType w:val="hybridMultilevel"/>
    <w:tmpl w:val="D00CE5CE"/>
    <w:lvl w:ilvl="0" w:tplc="96049216">
      <w:start w:val="1"/>
      <w:numFmt w:val="decimal"/>
      <w:pStyle w:val="NaCoMMReferences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62088"/>
    <w:multiLevelType w:val="multilevel"/>
    <w:tmpl w:val="5908F016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834DB"/>
    <w:multiLevelType w:val="hybridMultilevel"/>
    <w:tmpl w:val="F3EA058A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B0135"/>
    <w:multiLevelType w:val="hybridMultilevel"/>
    <w:tmpl w:val="E3B42D8C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27837"/>
    <w:multiLevelType w:val="hybridMultilevel"/>
    <w:tmpl w:val="5908F016"/>
    <w:lvl w:ilvl="0" w:tplc="F40652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67417"/>
    <w:multiLevelType w:val="multilevel"/>
    <w:tmpl w:val="ED6E136E"/>
    <w:lvl w:ilvl="0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A74F0A"/>
    <w:multiLevelType w:val="hybridMultilevel"/>
    <w:tmpl w:val="E39C5B62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72F00"/>
    <w:multiLevelType w:val="hybridMultilevel"/>
    <w:tmpl w:val="9EEE88B8"/>
    <w:lvl w:ilvl="0" w:tplc="9BE62FB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7575"/>
    <w:multiLevelType w:val="hybridMultilevel"/>
    <w:tmpl w:val="BCAEE5BC"/>
    <w:lvl w:ilvl="0" w:tplc="6908B6C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02137"/>
    <w:multiLevelType w:val="hybridMultilevel"/>
    <w:tmpl w:val="FE3CE78E"/>
    <w:lvl w:ilvl="0" w:tplc="9BE62FB8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5D1110"/>
    <w:multiLevelType w:val="hybridMultilevel"/>
    <w:tmpl w:val="AA120D86"/>
    <w:lvl w:ilvl="0" w:tplc="0B0AC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94D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3A4DDA"/>
    <w:multiLevelType w:val="hybridMultilevel"/>
    <w:tmpl w:val="F94EBAB2"/>
    <w:lvl w:ilvl="0" w:tplc="7902E5D0">
      <w:start w:val="1"/>
      <w:numFmt w:val="upperLetter"/>
      <w:pStyle w:val="AppendixList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84766">
    <w:abstractNumId w:val="33"/>
  </w:num>
  <w:num w:numId="2" w16cid:durableId="1617062668">
    <w:abstractNumId w:val="26"/>
  </w:num>
  <w:num w:numId="3" w16cid:durableId="205796477">
    <w:abstractNumId w:val="8"/>
  </w:num>
  <w:num w:numId="4" w16cid:durableId="764350091">
    <w:abstractNumId w:val="14"/>
  </w:num>
  <w:num w:numId="5" w16cid:durableId="1807501675">
    <w:abstractNumId w:val="25"/>
  </w:num>
  <w:num w:numId="6" w16cid:durableId="1931546908">
    <w:abstractNumId w:val="29"/>
  </w:num>
  <w:num w:numId="7" w16cid:durableId="698314974">
    <w:abstractNumId w:val="19"/>
  </w:num>
  <w:num w:numId="8" w16cid:durableId="244649823">
    <w:abstractNumId w:val="22"/>
  </w:num>
  <w:num w:numId="9" w16cid:durableId="1282109619">
    <w:abstractNumId w:val="28"/>
  </w:num>
  <w:num w:numId="10" w16cid:durableId="710960265">
    <w:abstractNumId w:val="23"/>
  </w:num>
  <w:num w:numId="11" w16cid:durableId="1130440039">
    <w:abstractNumId w:val="18"/>
  </w:num>
  <w:num w:numId="12" w16cid:durableId="232665572">
    <w:abstractNumId w:val="34"/>
  </w:num>
  <w:num w:numId="13" w16cid:durableId="215357727">
    <w:abstractNumId w:val="17"/>
  </w:num>
  <w:num w:numId="14" w16cid:durableId="1191798046">
    <w:abstractNumId w:val="32"/>
  </w:num>
  <w:num w:numId="15" w16cid:durableId="1522861661">
    <w:abstractNumId w:val="21"/>
  </w:num>
  <w:num w:numId="16" w16cid:durableId="1149250642">
    <w:abstractNumId w:val="31"/>
  </w:num>
  <w:num w:numId="17" w16cid:durableId="586694809">
    <w:abstractNumId w:val="16"/>
  </w:num>
  <w:num w:numId="18" w16cid:durableId="1875461831">
    <w:abstractNumId w:val="30"/>
  </w:num>
  <w:num w:numId="19" w16cid:durableId="1197964839">
    <w:abstractNumId w:val="12"/>
  </w:num>
  <w:num w:numId="20" w16cid:durableId="570114389">
    <w:abstractNumId w:val="13"/>
  </w:num>
  <w:num w:numId="21" w16cid:durableId="1113550734">
    <w:abstractNumId w:val="20"/>
  </w:num>
  <w:num w:numId="22" w16cid:durableId="7177805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243597">
    <w:abstractNumId w:val="27"/>
  </w:num>
  <w:num w:numId="24" w16cid:durableId="1756199036">
    <w:abstractNumId w:val="15"/>
  </w:num>
  <w:num w:numId="25" w16cid:durableId="1555121295">
    <w:abstractNumId w:val="24"/>
  </w:num>
  <w:num w:numId="26" w16cid:durableId="1818912637">
    <w:abstractNumId w:val="11"/>
  </w:num>
  <w:num w:numId="27" w16cid:durableId="130099384">
    <w:abstractNumId w:val="11"/>
  </w:num>
  <w:num w:numId="28" w16cid:durableId="421726750">
    <w:abstractNumId w:val="11"/>
  </w:num>
  <w:num w:numId="29" w16cid:durableId="2135443893">
    <w:abstractNumId w:val="11"/>
  </w:num>
  <w:num w:numId="30" w16cid:durableId="1006513670">
    <w:abstractNumId w:val="11"/>
  </w:num>
  <w:num w:numId="31" w16cid:durableId="679770070">
    <w:abstractNumId w:val="9"/>
  </w:num>
  <w:num w:numId="32" w16cid:durableId="62457500">
    <w:abstractNumId w:val="7"/>
  </w:num>
  <w:num w:numId="33" w16cid:durableId="1949583992">
    <w:abstractNumId w:val="6"/>
  </w:num>
  <w:num w:numId="34" w16cid:durableId="1918778792">
    <w:abstractNumId w:val="5"/>
  </w:num>
  <w:num w:numId="35" w16cid:durableId="84419961">
    <w:abstractNumId w:val="4"/>
  </w:num>
  <w:num w:numId="36" w16cid:durableId="801387633">
    <w:abstractNumId w:val="3"/>
  </w:num>
  <w:num w:numId="37" w16cid:durableId="531772303">
    <w:abstractNumId w:val="2"/>
  </w:num>
  <w:num w:numId="38" w16cid:durableId="1321076959">
    <w:abstractNumId w:val="1"/>
  </w:num>
  <w:num w:numId="39" w16cid:durableId="659240249">
    <w:abstractNumId w:val="0"/>
  </w:num>
  <w:num w:numId="40" w16cid:durableId="1289823404">
    <w:abstractNumId w:val="35"/>
  </w:num>
  <w:num w:numId="41" w16cid:durableId="1019621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C8"/>
    <w:rsid w:val="000217B6"/>
    <w:rsid w:val="00065363"/>
    <w:rsid w:val="00082B7D"/>
    <w:rsid w:val="00091140"/>
    <w:rsid w:val="000A0E03"/>
    <w:rsid w:val="000B2995"/>
    <w:rsid w:val="000C153F"/>
    <w:rsid w:val="00146F95"/>
    <w:rsid w:val="00220A8B"/>
    <w:rsid w:val="002271BE"/>
    <w:rsid w:val="0024432B"/>
    <w:rsid w:val="002456B0"/>
    <w:rsid w:val="002B075F"/>
    <w:rsid w:val="002B0CD5"/>
    <w:rsid w:val="002C627E"/>
    <w:rsid w:val="002E524C"/>
    <w:rsid w:val="003103D8"/>
    <w:rsid w:val="003431D7"/>
    <w:rsid w:val="00353656"/>
    <w:rsid w:val="003F07F5"/>
    <w:rsid w:val="00400D8F"/>
    <w:rsid w:val="00400FBD"/>
    <w:rsid w:val="00426AED"/>
    <w:rsid w:val="00432CD2"/>
    <w:rsid w:val="00433A79"/>
    <w:rsid w:val="004360EB"/>
    <w:rsid w:val="00480212"/>
    <w:rsid w:val="00482BF5"/>
    <w:rsid w:val="00483CC0"/>
    <w:rsid w:val="00495DC6"/>
    <w:rsid w:val="004A7BF1"/>
    <w:rsid w:val="004C03DF"/>
    <w:rsid w:val="005272E2"/>
    <w:rsid w:val="005362E0"/>
    <w:rsid w:val="0055657C"/>
    <w:rsid w:val="00582100"/>
    <w:rsid w:val="005A0257"/>
    <w:rsid w:val="005A7877"/>
    <w:rsid w:val="00600400"/>
    <w:rsid w:val="0060793F"/>
    <w:rsid w:val="00611EF1"/>
    <w:rsid w:val="0063247B"/>
    <w:rsid w:val="00675ACE"/>
    <w:rsid w:val="006872C3"/>
    <w:rsid w:val="00737C53"/>
    <w:rsid w:val="0079041D"/>
    <w:rsid w:val="00792EAA"/>
    <w:rsid w:val="007A1AA5"/>
    <w:rsid w:val="007E4686"/>
    <w:rsid w:val="007E75C8"/>
    <w:rsid w:val="007F2286"/>
    <w:rsid w:val="007F4780"/>
    <w:rsid w:val="007F73DF"/>
    <w:rsid w:val="00814B65"/>
    <w:rsid w:val="008337A3"/>
    <w:rsid w:val="00842FFF"/>
    <w:rsid w:val="00861B6C"/>
    <w:rsid w:val="0086494C"/>
    <w:rsid w:val="0087426A"/>
    <w:rsid w:val="00886A58"/>
    <w:rsid w:val="00896988"/>
    <w:rsid w:val="008A05B6"/>
    <w:rsid w:val="008B34BA"/>
    <w:rsid w:val="008F147F"/>
    <w:rsid w:val="008F716A"/>
    <w:rsid w:val="0094515B"/>
    <w:rsid w:val="0095797B"/>
    <w:rsid w:val="00962B8A"/>
    <w:rsid w:val="009761E9"/>
    <w:rsid w:val="0098628B"/>
    <w:rsid w:val="009933D9"/>
    <w:rsid w:val="00A24D7A"/>
    <w:rsid w:val="00A405EC"/>
    <w:rsid w:val="00A60B60"/>
    <w:rsid w:val="00AA4842"/>
    <w:rsid w:val="00AA490D"/>
    <w:rsid w:val="00B112B8"/>
    <w:rsid w:val="00B34C7C"/>
    <w:rsid w:val="00B95A78"/>
    <w:rsid w:val="00BB0B51"/>
    <w:rsid w:val="00BD4EB3"/>
    <w:rsid w:val="00BE4E16"/>
    <w:rsid w:val="00C416FF"/>
    <w:rsid w:val="00C845A6"/>
    <w:rsid w:val="00CB6C3B"/>
    <w:rsid w:val="00CB77B1"/>
    <w:rsid w:val="00CF2375"/>
    <w:rsid w:val="00D07555"/>
    <w:rsid w:val="00D632C7"/>
    <w:rsid w:val="00DB7B25"/>
    <w:rsid w:val="00E33A4B"/>
    <w:rsid w:val="00E61A91"/>
    <w:rsid w:val="00E925FF"/>
    <w:rsid w:val="00E961E4"/>
    <w:rsid w:val="00EE4132"/>
    <w:rsid w:val="00EF0B09"/>
    <w:rsid w:val="00F029AB"/>
    <w:rsid w:val="00F3769C"/>
    <w:rsid w:val="00F40A96"/>
    <w:rsid w:val="00F633D6"/>
    <w:rsid w:val="00F63DCB"/>
    <w:rsid w:val="00FD541F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8C8AD"/>
  <w15:docId w15:val="{A4EFC919-24D0-4E18-85B9-28F32AAD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2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426AED"/>
    <w:pPr>
      <w:keepNext/>
      <w:numPr>
        <w:numId w:val="30"/>
      </w:numPr>
      <w:tabs>
        <w:tab w:val="clear" w:pos="432"/>
        <w:tab w:val="num" w:pos="360"/>
      </w:tabs>
      <w:spacing w:before="360" w:after="120" w:line="240" w:lineRule="auto"/>
      <w:ind w:left="0" w:firstLine="0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8A05B6"/>
    <w:pPr>
      <w:keepNext/>
      <w:numPr>
        <w:ilvl w:val="1"/>
        <w:numId w:val="30"/>
      </w:numPr>
      <w:tabs>
        <w:tab w:val="clear" w:pos="576"/>
        <w:tab w:val="num" w:pos="360"/>
      </w:tabs>
      <w:spacing w:before="240" w:after="80" w:line="360" w:lineRule="auto"/>
      <w:ind w:left="0" w:right="170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Heading3">
    <w:name w:val="heading 3"/>
    <w:basedOn w:val="Normal"/>
    <w:next w:val="Normal"/>
    <w:qFormat/>
    <w:rsid w:val="0024432B"/>
    <w:pPr>
      <w:keepNext/>
      <w:numPr>
        <w:ilvl w:val="2"/>
        <w:numId w:val="30"/>
      </w:numPr>
      <w:tabs>
        <w:tab w:val="clear" w:pos="720"/>
        <w:tab w:val="num" w:pos="360"/>
      </w:tabs>
      <w:spacing w:before="160" w:after="40" w:line="360" w:lineRule="auto"/>
      <w:ind w:left="0" w:firstLine="0"/>
      <w:outlineLvl w:val="2"/>
    </w:pPr>
    <w:rPr>
      <w:rFonts w:ascii="Times New Roman" w:eastAsia="Times New Roman" w:hAnsi="Times New Roman" w:cs="Arial"/>
      <w:b/>
      <w:bCs/>
      <w:sz w:val="20"/>
      <w:szCs w:val="26"/>
      <w:lang w:val="en-US"/>
    </w:rPr>
  </w:style>
  <w:style w:type="paragraph" w:styleId="Heading4">
    <w:name w:val="heading 4"/>
    <w:basedOn w:val="Normal"/>
    <w:next w:val="Normal"/>
    <w:qFormat/>
    <w:rsid w:val="00426AED"/>
    <w:pPr>
      <w:keepNext/>
      <w:numPr>
        <w:ilvl w:val="3"/>
        <w:numId w:val="30"/>
      </w:numPr>
      <w:tabs>
        <w:tab w:val="clear" w:pos="864"/>
        <w:tab w:val="num" w:pos="360"/>
      </w:tabs>
      <w:spacing w:before="240" w:after="60" w:line="240" w:lineRule="auto"/>
      <w:ind w:left="0" w:firstLine="0"/>
      <w:jc w:val="both"/>
      <w:outlineLvl w:val="3"/>
    </w:pPr>
    <w:rPr>
      <w:rFonts w:ascii="Lucida Bright" w:eastAsia="Times New Roman" w:hAnsi="Lucida Bright"/>
      <w:bCs/>
      <w:i/>
      <w:sz w:val="18"/>
      <w:szCs w:val="28"/>
      <w:lang w:val="en-US"/>
    </w:rPr>
  </w:style>
  <w:style w:type="paragraph" w:styleId="Heading5">
    <w:name w:val="heading 5"/>
    <w:basedOn w:val="Normal"/>
    <w:next w:val="Normal"/>
    <w:qFormat/>
    <w:rsid w:val="00426AED"/>
    <w:pPr>
      <w:numPr>
        <w:ilvl w:val="4"/>
        <w:numId w:val="30"/>
      </w:numPr>
      <w:tabs>
        <w:tab w:val="clear" w:pos="1008"/>
        <w:tab w:val="num" w:pos="360"/>
      </w:tabs>
      <w:spacing w:before="240" w:after="60" w:line="240" w:lineRule="auto"/>
      <w:ind w:left="0" w:firstLine="0"/>
      <w:jc w:val="both"/>
      <w:outlineLvl w:val="4"/>
    </w:pPr>
    <w:rPr>
      <w:rFonts w:ascii="Lucida Bright" w:eastAsia="Times New Roman" w:hAnsi="Lucida Bright"/>
      <w:bCs/>
      <w:i/>
      <w:iCs/>
      <w:sz w:val="1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3F"/>
  </w:style>
  <w:style w:type="paragraph" w:styleId="Footer">
    <w:name w:val="footer"/>
    <w:basedOn w:val="Normal"/>
    <w:link w:val="FooterChar"/>
    <w:uiPriority w:val="99"/>
    <w:unhideWhenUsed/>
    <w:rsid w:val="0060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3F"/>
  </w:style>
  <w:style w:type="paragraph" w:styleId="BalloonText">
    <w:name w:val="Balloon Text"/>
    <w:basedOn w:val="Normal"/>
    <w:link w:val="BalloonTextChar"/>
    <w:uiPriority w:val="99"/>
    <w:semiHidden/>
    <w:unhideWhenUsed/>
    <w:rsid w:val="0060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93F"/>
    <w:rPr>
      <w:rFonts w:ascii="Tahoma" w:hAnsi="Tahoma" w:cs="Tahoma"/>
      <w:sz w:val="16"/>
      <w:szCs w:val="16"/>
    </w:rPr>
  </w:style>
  <w:style w:type="paragraph" w:customStyle="1" w:styleId="NaCoMMTitle">
    <w:name w:val="NaCoMM_Title"/>
    <w:next w:val="Normal"/>
    <w:qFormat/>
    <w:rsid w:val="007F2286"/>
    <w:pPr>
      <w:autoSpaceDE w:val="0"/>
      <w:autoSpaceDN w:val="0"/>
      <w:adjustRightInd w:val="0"/>
      <w:jc w:val="center"/>
    </w:pPr>
    <w:rPr>
      <w:rFonts w:ascii="Times New Roman" w:hAnsi="Times New Roman"/>
      <w:b/>
      <w:sz w:val="28"/>
      <w:szCs w:val="24"/>
      <w:lang w:eastAsia="en-US"/>
    </w:rPr>
  </w:style>
  <w:style w:type="paragraph" w:customStyle="1" w:styleId="NaCoMMAuthorName">
    <w:name w:val="NaCoMM_AuthorName"/>
    <w:basedOn w:val="NaCoMMAbstractTitle"/>
    <w:next w:val="NoSpacing"/>
    <w:qFormat/>
    <w:rsid w:val="007A1AA5"/>
    <w:rPr>
      <w:b w:val="0"/>
      <w:sz w:val="20"/>
    </w:rPr>
  </w:style>
  <w:style w:type="paragraph" w:customStyle="1" w:styleId="NaCoMMAbstractTitle">
    <w:name w:val="NaCoMM_AbstractTitle"/>
    <w:next w:val="Normal"/>
    <w:qFormat/>
    <w:rsid w:val="007E4686"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18"/>
      <w:szCs w:val="24"/>
      <w:lang w:eastAsia="en-US"/>
    </w:rPr>
  </w:style>
  <w:style w:type="paragraph" w:customStyle="1" w:styleId="NaCoMMKeywords">
    <w:name w:val="NaCoMM_Keywords"/>
    <w:basedOn w:val="NaCoMMAbsText"/>
    <w:next w:val="Normal"/>
    <w:qFormat/>
    <w:rsid w:val="007F4780"/>
    <w:pPr>
      <w:spacing w:before="240" w:after="240"/>
      <w:ind w:firstLine="0"/>
    </w:pPr>
  </w:style>
  <w:style w:type="paragraph" w:styleId="NoSpacing">
    <w:name w:val="No Spacing"/>
    <w:link w:val="NoSpacingChar"/>
    <w:uiPriority w:val="1"/>
    <w:qFormat/>
    <w:rsid w:val="007A1AA5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47F"/>
    <w:pPr>
      <w:spacing w:after="0" w:line="240" w:lineRule="auto"/>
    </w:pPr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792EAA"/>
    <w:pPr>
      <w:ind w:left="283" w:hanging="283"/>
      <w:contextualSpacing/>
    </w:pPr>
  </w:style>
  <w:style w:type="paragraph" w:customStyle="1" w:styleId="NaCoMMAbsText">
    <w:name w:val="NaCoMM_AbsText"/>
    <w:basedOn w:val="NoSpacing"/>
    <w:qFormat/>
    <w:rsid w:val="00861B6C"/>
    <w:pPr>
      <w:ind w:left="425" w:right="318" w:firstLine="360"/>
      <w:jc w:val="both"/>
    </w:pPr>
    <w:rPr>
      <w:rFonts w:ascii="Times New Roman" w:hAnsi="Times New Roman"/>
      <w:sz w:val="18"/>
      <w:szCs w:val="18"/>
    </w:rPr>
  </w:style>
  <w:style w:type="paragraph" w:customStyle="1" w:styleId="NaCoMMBodyTextNewPara">
    <w:name w:val="NaCoMM_BodyText_NewPara"/>
    <w:basedOn w:val="Normal"/>
    <w:next w:val="NoSpacing"/>
    <w:qFormat/>
    <w:rsid w:val="00861B6C"/>
    <w:pPr>
      <w:autoSpaceDE w:val="0"/>
      <w:autoSpaceDN w:val="0"/>
      <w:adjustRightInd w:val="0"/>
      <w:spacing w:after="0" w:line="240" w:lineRule="auto"/>
      <w:ind w:firstLine="360"/>
      <w:jc w:val="both"/>
    </w:pPr>
    <w:rPr>
      <w:rFonts w:ascii="Times New Roman" w:hAnsi="Times New Roman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2456B0"/>
    <w:pPr>
      <w:contextualSpacing/>
    </w:pPr>
  </w:style>
  <w:style w:type="paragraph" w:styleId="ListParagraph">
    <w:name w:val="List Paragraph"/>
    <w:basedOn w:val="Normal"/>
    <w:uiPriority w:val="34"/>
    <w:qFormat/>
    <w:rsid w:val="003F07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F07F5"/>
    <w:pPr>
      <w:spacing w:after="100"/>
    </w:pPr>
  </w:style>
  <w:style w:type="paragraph" w:customStyle="1" w:styleId="NaCoMMReferences">
    <w:name w:val="NaCoMM_References"/>
    <w:basedOn w:val="List"/>
    <w:next w:val="NoSpacing"/>
    <w:qFormat/>
    <w:rsid w:val="007F73DF"/>
    <w:pPr>
      <w:numPr>
        <w:numId w:val="10"/>
      </w:numPr>
      <w:spacing w:line="240" w:lineRule="auto"/>
      <w:ind w:left="426" w:hanging="66"/>
      <w:jc w:val="both"/>
    </w:pPr>
    <w:rPr>
      <w:rFonts w:ascii="Times New Roman" w:hAnsi="Times New Roman"/>
      <w:sz w:val="20"/>
      <w:szCs w:val="24"/>
    </w:rPr>
  </w:style>
  <w:style w:type="paragraph" w:customStyle="1" w:styleId="NaCoMMBodyTextFirstPara">
    <w:name w:val="NaCoMM_BodyText_FirstPara"/>
    <w:basedOn w:val="NaCoMMBodyTextNewPara"/>
    <w:qFormat/>
    <w:rsid w:val="00861B6C"/>
    <w:pPr>
      <w:ind w:firstLine="0"/>
    </w:pPr>
  </w:style>
  <w:style w:type="paragraph" w:customStyle="1" w:styleId="NaCoMMAuthorAffiliation">
    <w:name w:val="NaCoMM_AuthorAffiliation"/>
    <w:basedOn w:val="NoSpacing"/>
    <w:next w:val="NoSpacing"/>
    <w:qFormat/>
    <w:rsid w:val="00BB0B51"/>
    <w:rPr>
      <w:rFonts w:ascii="Times New Roman" w:hAnsi="Times New Roman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47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147F"/>
    <w:rPr>
      <w:vertAlign w:val="superscript"/>
    </w:rPr>
  </w:style>
  <w:style w:type="paragraph" w:customStyle="1" w:styleId="MTDisplayEquation">
    <w:name w:val="MTDisplayEquation"/>
    <w:basedOn w:val="NoSpacing"/>
    <w:next w:val="Normal"/>
    <w:link w:val="MTDisplayEquationChar"/>
    <w:rsid w:val="00E61A91"/>
    <w:pPr>
      <w:tabs>
        <w:tab w:val="center" w:pos="3400"/>
        <w:tab w:val="right" w:pos="6820"/>
      </w:tabs>
    </w:pPr>
    <w:rPr>
      <w:rFonts w:ascii="CMR10" w:hAnsi="CMR10" w:cs="CMR10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995"/>
  </w:style>
  <w:style w:type="paragraph" w:styleId="List2">
    <w:name w:val="List 2"/>
    <w:basedOn w:val="Normal"/>
    <w:uiPriority w:val="99"/>
    <w:semiHidden/>
    <w:unhideWhenUsed/>
    <w:rsid w:val="00146F95"/>
    <w:pPr>
      <w:ind w:left="566" w:hanging="283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61A91"/>
    <w:rPr>
      <w:sz w:val="22"/>
      <w:szCs w:val="22"/>
      <w:lang w:val="en-IN" w:eastAsia="en-US" w:bidi="ar-SA"/>
    </w:rPr>
  </w:style>
  <w:style w:type="character" w:customStyle="1" w:styleId="MTDisplayEquationChar">
    <w:name w:val="MTDisplayEquation Char"/>
    <w:basedOn w:val="NoSpacingChar"/>
    <w:link w:val="MTDisplayEquation"/>
    <w:rsid w:val="00E61A91"/>
    <w:rPr>
      <w:rFonts w:ascii="CMR10" w:hAnsi="CMR10" w:cs="CMR10"/>
      <w:sz w:val="24"/>
      <w:szCs w:val="24"/>
      <w:lang w:val="en-IN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4360EB"/>
    <w:rPr>
      <w:color w:val="808080"/>
    </w:rPr>
  </w:style>
  <w:style w:type="table" w:styleId="TableGrid">
    <w:name w:val="Table Grid"/>
    <w:basedOn w:val="TableNormal"/>
    <w:uiPriority w:val="59"/>
    <w:rsid w:val="009451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CoMMFigure">
    <w:name w:val="NaCoMM_Figure"/>
    <w:basedOn w:val="Normal"/>
    <w:next w:val="NoSpacing"/>
    <w:qFormat/>
    <w:rsid w:val="00B112B8"/>
    <w:pPr>
      <w:jc w:val="center"/>
    </w:pPr>
  </w:style>
  <w:style w:type="paragraph" w:customStyle="1" w:styleId="NaCoMMFigCaption">
    <w:name w:val="NaCoMM_FigCaption"/>
    <w:basedOn w:val="NaCoMMBodyTextFirstPara"/>
    <w:next w:val="NoSpacing"/>
    <w:qFormat/>
    <w:rsid w:val="00482BF5"/>
  </w:style>
  <w:style w:type="paragraph" w:customStyle="1" w:styleId="NaCoMMTabelCaption">
    <w:name w:val="NaCoMM_TabelCaption"/>
    <w:basedOn w:val="NoSpacing"/>
    <w:qFormat/>
    <w:rsid w:val="00BD4EB3"/>
    <w:pPr>
      <w:spacing w:line="360" w:lineRule="auto"/>
      <w:jc w:val="center"/>
    </w:pPr>
    <w:rPr>
      <w:rFonts w:ascii="Times New Roman" w:hAnsi="Times New Roman"/>
      <w:sz w:val="20"/>
      <w:szCs w:val="24"/>
    </w:rPr>
  </w:style>
  <w:style w:type="paragraph" w:customStyle="1" w:styleId="NaCoMMReferencesHeading">
    <w:name w:val="NaCoMM_ReferencesHeading"/>
    <w:basedOn w:val="NoSpacing"/>
    <w:qFormat/>
    <w:rsid w:val="00CB77B1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cknowledgement">
    <w:name w:val="Acknowledgement"/>
    <w:basedOn w:val="NoSpacing"/>
    <w:qFormat/>
    <w:rsid w:val="008A05B6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ppendixList">
    <w:name w:val="Appendix_List"/>
    <w:basedOn w:val="NoSpacing"/>
    <w:qFormat/>
    <w:rsid w:val="008A05B6"/>
    <w:pPr>
      <w:numPr>
        <w:numId w:val="40"/>
      </w:numPr>
      <w:spacing w:line="360" w:lineRule="auto"/>
      <w:ind w:left="360"/>
    </w:pPr>
    <w:rPr>
      <w:rFonts w:ascii="Times New Roman" w:hAnsi="Times New Roman"/>
      <w:b/>
      <w:bCs/>
      <w:sz w:val="24"/>
      <w:szCs w:val="24"/>
    </w:rPr>
  </w:style>
  <w:style w:type="paragraph" w:customStyle="1" w:styleId="AppList">
    <w:name w:val="App_List"/>
    <w:qFormat/>
    <w:rsid w:val="00A24D7A"/>
    <w:pPr>
      <w:numPr>
        <w:numId w:val="41"/>
      </w:numPr>
      <w:spacing w:line="360" w:lineRule="auto"/>
      <w:ind w:left="340" w:firstLine="0"/>
    </w:pPr>
    <w:rPr>
      <w:rFonts w:ascii="Times New Roman" w:eastAsia="Times New Roman" w:hAnsi="Times New Roman" w:cs="Arial"/>
      <w:b/>
      <w:bCs/>
      <w:iCs/>
      <w:sz w:val="24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k\AppData\Local\Temp\Rar$DI01.462\NaCoMM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NaCoMM_2011</Template>
  <TotalTime>2</TotalTime>
  <Pages>1</Pages>
  <Words>195</Words>
  <Characters>967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should be in Times New Roman font, size 14</vt:lpstr>
    </vt:vector>
  </TitlesOfParts>
  <Company>Hewlett-Packard Company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should be in Times New Roman font, size 14</dc:title>
  <dc:creator>gsk</dc:creator>
  <cp:lastModifiedBy>Dr Jogendra Kumar</cp:lastModifiedBy>
  <cp:revision>2</cp:revision>
  <cp:lastPrinted>2011-07-06T15:22:00Z</cp:lastPrinted>
  <dcterms:created xsi:type="dcterms:W3CDTF">2024-10-22T09:10:00Z</dcterms:created>
  <dcterms:modified xsi:type="dcterms:W3CDTF">2024-10-22T09:10:00Z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037829b817f01b12f67ebfa3fd73168bb8eeda183c5bf63f15aec9cc496a3c77</vt:lpwstr>
  </property>
</Properties>
</file>